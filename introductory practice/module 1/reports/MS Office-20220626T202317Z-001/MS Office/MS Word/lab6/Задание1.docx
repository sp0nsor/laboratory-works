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0A" w:rsidRDefault="00772C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1440180</wp:posOffset>
                </wp:positionV>
                <wp:extent cx="3240000" cy="360000"/>
                <wp:effectExtent l="0" t="0" r="17780" b="215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2CAA" w:rsidRPr="00697D89" w:rsidRDefault="00772CAA" w:rsidP="00697D89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697D89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123456, Казань, ул. Большая Красная 4.</w:t>
                            </w:r>
                          </w:p>
                          <w:p w:rsidR="00697D89" w:rsidRPr="00697D89" w:rsidRDefault="00697D89" w:rsidP="00697D89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  <w:r w:rsidRPr="00697D89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Телефон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277-</w:t>
                            </w:r>
                            <w:r w:rsidR="00E359C5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-</w:t>
                            </w:r>
                            <w:r w:rsidR="00E359C5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, факс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  <w:t xml:space="preserve">: </w:t>
                            </w:r>
                            <w:r w:rsidR="00E359C5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342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-</w:t>
                            </w:r>
                            <w:r w:rsidR="00E359C5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322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-</w:t>
                            </w:r>
                            <w:r w:rsidR="00E359C5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13.4pt;width:255.1pt;height:28.3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" fillcolor="white [3201]" strokeweight=".5pt">
                <v:textbox>
                  <w:txbxContent>
                    <w:p w:rsidR="00772CAA" w:rsidRPr="00697D89" w:rsidRDefault="00772CAA" w:rsidP="00697D89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697D89">
                        <w:rPr>
                          <w:rFonts w:ascii="Times New Roman" w:hAnsi="Times New Roman" w:cs="Times New Roman"/>
                          <w:sz w:val="12"/>
                        </w:rPr>
                        <w:t>123456, Казань, ул. Большая Красная 4.</w:t>
                      </w:r>
                    </w:p>
                    <w:p w:rsidR="00697D89" w:rsidRPr="00697D89" w:rsidRDefault="00697D89" w:rsidP="00697D89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  <w:r w:rsidRPr="00697D89">
                        <w:rPr>
                          <w:rFonts w:ascii="Times New Roman" w:hAnsi="Times New Roman" w:cs="Times New Roman"/>
                          <w:sz w:val="12"/>
                        </w:rPr>
                        <w:t>Телефон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277-</w:t>
                      </w:r>
                      <w:r w:rsidR="00E359C5">
                        <w:rPr>
                          <w:rFonts w:ascii="Times New Roman" w:hAnsi="Times New Roman" w:cs="Times New Roman"/>
                          <w:sz w:val="12"/>
                        </w:rPr>
                        <w:t>55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-</w:t>
                      </w:r>
                      <w:r w:rsidR="00E359C5">
                        <w:rPr>
                          <w:rFonts w:ascii="Times New Roman" w:hAnsi="Times New Roman" w:cs="Times New Roman"/>
                          <w:sz w:val="12"/>
                        </w:rPr>
                        <w:t>33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, факс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  <w:t xml:space="preserve">: </w:t>
                      </w:r>
                      <w:r w:rsidR="00E359C5">
                        <w:rPr>
                          <w:rFonts w:ascii="Times New Roman" w:hAnsi="Times New Roman" w:cs="Times New Roman"/>
                          <w:sz w:val="12"/>
                        </w:rPr>
                        <w:t>342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-</w:t>
                      </w:r>
                      <w:r w:rsidR="00E359C5">
                        <w:rPr>
                          <w:rFonts w:ascii="Times New Roman" w:hAnsi="Times New Roman" w:cs="Times New Roman"/>
                          <w:sz w:val="12"/>
                        </w:rPr>
                        <w:t>322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-</w:t>
                      </w:r>
                      <w:r w:rsidR="00E359C5">
                        <w:rPr>
                          <w:rFonts w:ascii="Times New Roman" w:hAnsi="Times New Roman" w:cs="Times New Roman"/>
                          <w:sz w:val="12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360045</wp:posOffset>
                </wp:positionV>
                <wp:extent cx="3240000" cy="1080000"/>
                <wp:effectExtent l="0" t="0" r="1778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D89" w:rsidRDefault="00697D89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72CAA" w:rsidRPr="00697D89" w:rsidRDefault="00E359C5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Иванов</w:t>
                            </w:r>
                            <w:r w:rsidR="00772CAA" w:rsidRPr="00697D8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Иван Иванович</w:t>
                            </w:r>
                          </w:p>
                          <w:p w:rsidR="00772CAA" w:rsidRPr="00772CAA" w:rsidRDefault="00E359C5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Генеральн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ый директор</w:t>
                            </w:r>
                          </w:p>
                          <w:p w:rsidR="00772CAA" w:rsidRPr="00E359C5" w:rsidRDefault="00E359C5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E359C5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Телефон</w:t>
                            </w:r>
                            <w:r w:rsidRPr="00E359C5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 xml:space="preserve">: 33-22-21 </w:t>
                            </w:r>
                            <w:r w:rsidRPr="00E359C5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факс</w:t>
                            </w:r>
                            <w:r w:rsidRPr="00E359C5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 xml:space="preserve">: </w:t>
                            </w:r>
                            <w:r w:rsidRPr="00E359C5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2211-11-1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0;margin-top:28.35pt;width:255.1pt;height:85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" fillcolor="white [3201]" strokeweight=".5pt">
                <v:textbox>
                  <w:txbxContent>
                    <w:p w:rsidR="00697D89" w:rsidRDefault="00697D89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772CAA" w:rsidRPr="00697D89" w:rsidRDefault="00E359C5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Иванов</w:t>
                      </w:r>
                      <w:r w:rsidR="00772CAA" w:rsidRPr="00697D8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Иван Иванович</w:t>
                      </w:r>
                    </w:p>
                    <w:p w:rsidR="00772CAA" w:rsidRPr="00772CAA" w:rsidRDefault="00E359C5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Генеральн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ый директор</w:t>
                      </w:r>
                    </w:p>
                    <w:p w:rsidR="00772CAA" w:rsidRPr="00E359C5" w:rsidRDefault="00E359C5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E359C5">
                        <w:rPr>
                          <w:rFonts w:ascii="Times New Roman" w:hAnsi="Times New Roman" w:cs="Times New Roman"/>
                          <w:sz w:val="14"/>
                        </w:rPr>
                        <w:t>Телефон</w:t>
                      </w:r>
                      <w:r w:rsidRPr="00E359C5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 xml:space="preserve">: 33-22-21 </w:t>
                      </w:r>
                      <w:r w:rsidRPr="00E359C5">
                        <w:rPr>
                          <w:rFonts w:ascii="Times New Roman" w:hAnsi="Times New Roman" w:cs="Times New Roman"/>
                          <w:sz w:val="14"/>
                        </w:rPr>
                        <w:t>факс</w:t>
                      </w:r>
                      <w:r w:rsidRPr="00E359C5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 xml:space="preserve">: </w:t>
                      </w:r>
                      <w:r w:rsidRPr="00E359C5">
                        <w:rPr>
                          <w:rFonts w:ascii="Times New Roman" w:hAnsi="Times New Roman" w:cs="Times New Roman"/>
                          <w:sz w:val="14"/>
                        </w:rPr>
                        <w:t>2211-11-1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1C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240000" cy="360000"/>
                <wp:effectExtent l="0" t="0" r="17780" b="215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C56" w:rsidRPr="00CB1C56" w:rsidRDefault="00CB1C56" w:rsidP="00697D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C56">
                              <w:rPr>
                                <w:sz w:val="40"/>
                                <w:szCs w:val="40"/>
                              </w:rPr>
                              <w:sym w:font="Wingdings" w:char="F0FF"/>
                            </w:r>
                            <w:r w:rsidR="00697D89"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r w:rsidRPr="00CB1C56">
                              <w:rPr>
                                <w:sz w:val="24"/>
                                <w:szCs w:val="24"/>
                              </w:rPr>
                              <w:t xml:space="preserve">ООО «Домашний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Компьютер</w:t>
                            </w:r>
                            <w:r w:rsidRPr="00CB1C56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203.9pt;margin-top:0;width:255.1pt;height:28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" fillcolor="white [3201]" strokeweight=".5pt">
                <v:textbox>
                  <w:txbxContent>
                    <w:p w:rsidR="00CB1C56" w:rsidRPr="00CB1C56" w:rsidRDefault="00CB1C56" w:rsidP="00697D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C56">
                        <w:rPr>
                          <w:sz w:val="40"/>
                          <w:szCs w:val="40"/>
                        </w:rPr>
                        <w:sym w:font="Wingdings" w:char="F0FF"/>
                      </w:r>
                      <w:r w:rsidR="00697D89">
                        <w:rPr>
                          <w:sz w:val="40"/>
                          <w:szCs w:val="40"/>
                        </w:rPr>
                        <w:tab/>
                        <w:t xml:space="preserve">   </w:t>
                      </w:r>
                      <w:r w:rsidRPr="00CB1C56">
                        <w:rPr>
                          <w:sz w:val="24"/>
                          <w:szCs w:val="24"/>
                        </w:rPr>
                        <w:t xml:space="preserve">ООО «Домашний </w:t>
                      </w:r>
                      <w:r>
                        <w:rPr>
                          <w:sz w:val="24"/>
                          <w:szCs w:val="24"/>
                        </w:rPr>
                        <w:t>Компьютер</w:t>
                      </w:r>
                      <w:r w:rsidRPr="00CB1C56">
                        <w:rPr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F3C0A" w:rsidSect="00CB1C56">
      <w:pgSz w:w="5103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41"/>
    <w:rsid w:val="00294BC3"/>
    <w:rsid w:val="00697D89"/>
    <w:rsid w:val="006F3C0A"/>
    <w:rsid w:val="00772CAA"/>
    <w:rsid w:val="007B5FDB"/>
    <w:rsid w:val="008C6941"/>
    <w:rsid w:val="00CB1C56"/>
    <w:rsid w:val="00E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C50C"/>
  <w15:chartTrackingRefBased/>
  <w15:docId w15:val="{8DA914B4-9544-497B-BBFC-377F9ECC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Задание1.docx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2022-06-23T02:30:00Z</dcterms:created>
  <dcterms:modified xsi:type="dcterms:W3CDTF">2022-06-23T02:31:00Z</dcterms:modified>
</cp:coreProperties>
</file>